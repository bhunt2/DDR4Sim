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3E" w:rsidRDefault="00686C6C" w:rsidP="00686C6C">
      <w:pPr>
        <w:pStyle w:val="Title"/>
      </w:pPr>
      <w:r>
        <w:t>Stimulus Methods</w:t>
      </w:r>
    </w:p>
    <w:p w:rsidR="00686C6C" w:rsidRDefault="00686C6C" w:rsidP="00686C6C">
      <w:pPr>
        <w:pStyle w:val="ListParagraph"/>
        <w:numPr>
          <w:ilvl w:val="0"/>
          <w:numId w:val="1"/>
        </w:numPr>
      </w:pPr>
      <w:r>
        <w:t>For verification the data field contains the address of memory location</w:t>
      </w:r>
    </w:p>
    <w:p w:rsidR="00686C6C" w:rsidRDefault="00686C6C" w:rsidP="00686C6C">
      <w:pPr>
        <w:pStyle w:val="ListParagraph"/>
        <w:numPr>
          <w:ilvl w:val="0"/>
          <w:numId w:val="1"/>
        </w:numPr>
      </w:pPr>
      <w:r>
        <w:t>The following operations will be performed on each of the 16 banks</w:t>
      </w:r>
    </w:p>
    <w:p w:rsidR="00686C6C" w:rsidRDefault="00686C6C" w:rsidP="00686C6C">
      <w:pPr>
        <w:pStyle w:val="ListParagraph"/>
        <w:numPr>
          <w:ilvl w:val="1"/>
          <w:numId w:val="1"/>
        </w:numPr>
      </w:pPr>
      <w:r>
        <w:t>Consecutive writes to the same row</w:t>
      </w:r>
    </w:p>
    <w:p w:rsidR="00686C6C" w:rsidRDefault="00686C6C" w:rsidP="00686C6C">
      <w:pPr>
        <w:pStyle w:val="ListParagraph"/>
        <w:numPr>
          <w:ilvl w:val="1"/>
          <w:numId w:val="1"/>
        </w:numPr>
      </w:pPr>
      <w:r>
        <w:t>A write to a different row</w:t>
      </w:r>
    </w:p>
    <w:p w:rsidR="00686C6C" w:rsidRDefault="00686C6C" w:rsidP="00686C6C">
      <w:pPr>
        <w:pStyle w:val="ListParagraph"/>
        <w:numPr>
          <w:ilvl w:val="1"/>
          <w:numId w:val="1"/>
        </w:numPr>
      </w:pPr>
      <w:r>
        <w:t>Consecutive reads from the first pair of writes (Step a)</w:t>
      </w:r>
    </w:p>
    <w:p w:rsidR="00686C6C" w:rsidRDefault="00686C6C" w:rsidP="00686C6C">
      <w:pPr>
        <w:pStyle w:val="ListParagraph"/>
        <w:numPr>
          <w:ilvl w:val="1"/>
          <w:numId w:val="1"/>
        </w:numPr>
      </w:pPr>
      <w:r>
        <w:t>A read from the last write in the bank (Step b)</w:t>
      </w:r>
    </w:p>
    <w:p w:rsidR="00686C6C" w:rsidRPr="00686C6C" w:rsidRDefault="00686C6C" w:rsidP="00686C6C">
      <w:pPr>
        <w:pStyle w:val="ListParagraph"/>
        <w:numPr>
          <w:ilvl w:val="0"/>
          <w:numId w:val="1"/>
        </w:numPr>
      </w:pPr>
      <w:r>
        <w:t>Random row and column addresses were chosen, but the same row</w:t>
      </w:r>
      <w:r w:rsidR="00D02705">
        <w:t>s</w:t>
      </w:r>
      <w:r>
        <w:t xml:space="preserve"> and column</w:t>
      </w:r>
      <w:r w:rsidR="00D02705">
        <w:t>s</w:t>
      </w:r>
      <w:r>
        <w:t xml:space="preserve"> are used for each bank. </w:t>
      </w:r>
      <w:bookmarkStart w:id="0" w:name="_GoBack"/>
      <w:bookmarkEnd w:id="0"/>
    </w:p>
    <w:sectPr w:rsidR="00686C6C" w:rsidRPr="0068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3EC4"/>
    <w:multiLevelType w:val="hybridMultilevel"/>
    <w:tmpl w:val="689C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6C"/>
    <w:rsid w:val="00686C6C"/>
    <w:rsid w:val="00D02705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6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C7400805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>Portland State University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</dc:creator>
  <cp:lastModifiedBy>vlas</cp:lastModifiedBy>
  <cp:revision>2</cp:revision>
  <dcterms:created xsi:type="dcterms:W3CDTF">2014-08-06T21:00:00Z</dcterms:created>
  <dcterms:modified xsi:type="dcterms:W3CDTF">2014-08-06T21:05:00Z</dcterms:modified>
</cp:coreProperties>
</file>